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F0231" w14:textId="4A9D4019" w:rsidR="00E94641" w:rsidRDefault="00DB6650">
      <w:r>
        <w:t>Walter Hernandez</w:t>
      </w:r>
    </w:p>
    <w:p w14:paraId="0DB0DAF3" w14:textId="633E289F" w:rsidR="00DB6650" w:rsidRDefault="00DB6650">
      <w:r>
        <w:t>IT-315-J5357</w:t>
      </w:r>
    </w:p>
    <w:p w14:paraId="62A942F0" w14:textId="18B5B839" w:rsidR="00DB6650" w:rsidRPr="00DB6650" w:rsidRDefault="00DB6650">
      <w:pPr>
        <w:rPr>
          <w:u w:val="single"/>
        </w:rPr>
      </w:pPr>
      <w:r>
        <w:t>May 7</w:t>
      </w:r>
      <w:r w:rsidRPr="00DB6650">
        <w:rPr>
          <w:vertAlign w:val="superscript"/>
        </w:rPr>
        <w:t>th</w:t>
      </w:r>
      <w:r>
        <w:t>, 2023</w:t>
      </w:r>
    </w:p>
    <w:p w14:paraId="0E691AC2" w14:textId="336355A7" w:rsidR="00DB6650" w:rsidRDefault="00DB6650" w:rsidP="00DB6650">
      <w:pPr>
        <w:jc w:val="center"/>
        <w:rPr>
          <w:u w:val="single"/>
        </w:rPr>
      </w:pPr>
      <w:r w:rsidRPr="00DB6650">
        <w:rPr>
          <w:u w:val="single"/>
        </w:rPr>
        <w:t>UML Exercise</w:t>
      </w:r>
    </w:p>
    <w:p w14:paraId="04D9BCCA" w14:textId="481E7633" w:rsidR="00DB6650" w:rsidRDefault="00DB6650" w:rsidP="00DB6650">
      <w:pPr>
        <w:ind w:firstLine="720"/>
      </w:pPr>
      <w:r>
        <w:t xml:space="preserve">The developers of the Unified Modeling were able to create three main methods to create Information Systems concepts. They methods are Use-Case Driven, Architecture-Centric, and Iterative and Incremental. Use case Driven focuses on the behavior aspect of the systems. It is seen as </w:t>
      </w:r>
      <w:r w:rsidR="003E4997">
        <w:t>simple since</w:t>
      </w:r>
      <w:r>
        <w:t xml:space="preserve"> it only focuses on one process at a time. </w:t>
      </w:r>
      <w:r w:rsidR="003E4997">
        <w:t>Unlike other models which require extensive pages, Use-Case approaches the development one step at a time.</w:t>
      </w:r>
      <w:r w:rsidR="003E4997">
        <w:object w:dxaOrig="12645" w:dyaOrig="1485" w14:anchorId="55476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9.75pt;height:54pt" o:ole="">
            <v:imagedata r:id="rId5" o:title=""/>
          </v:shape>
          <o:OLEObject Type="Embed" ProgID="Visio.Drawing.15" ShapeID="_x0000_i1041" DrawAspect="Content" ObjectID="_1745344167" r:id="rId6"/>
        </w:object>
      </w:r>
    </w:p>
    <w:p w14:paraId="7F1F7444" w14:textId="7D17ACE4" w:rsidR="003E4997" w:rsidRDefault="003E4997" w:rsidP="003E4997">
      <w:r>
        <w:t>Architecture-Centric is the modern approach. The method works around the sub software to develop the design, specs, and documents for the Information System. The method supports Functional, Static, and Behavioral views. Each branch describes the views on the diagram below.</w:t>
      </w:r>
    </w:p>
    <w:p w14:paraId="1050A29D" w14:textId="4FC616C9" w:rsidR="003E4997" w:rsidRDefault="003E4997" w:rsidP="003E4997">
      <w:r>
        <w:object w:dxaOrig="9046" w:dyaOrig="4785" w14:anchorId="7F9A0D99">
          <v:shape id="_x0000_i1058" type="#_x0000_t75" style="width:464.25pt;height:245.25pt" o:ole="">
            <v:imagedata r:id="rId7" o:title=""/>
          </v:shape>
          <o:OLEObject Type="Embed" ProgID="Visio.Drawing.15" ShapeID="_x0000_i1058" DrawAspect="Content" ObjectID="_1745344168" r:id="rId8"/>
        </w:object>
      </w:r>
    </w:p>
    <w:p w14:paraId="7D64F50F" w14:textId="29AA68D4" w:rsidR="00846F58" w:rsidRDefault="00846F58" w:rsidP="003E4997">
      <w:r>
        <w:lastRenderedPageBreak/>
        <w:t xml:space="preserve">The Iterative and Incremental method builds on the views little by little. This means that </w:t>
      </w:r>
      <w:r w:rsidR="00E475EA">
        <w:t>Functional can begin designing, but then the next day Static view begins the modeling process. The day after it can be Behavior view. The magical part of Iterative method is that the team can go back and forth without being restrained to one view, and instead they work on all of them throughout the process.</w:t>
      </w:r>
    </w:p>
    <w:p w14:paraId="0984515B" w14:textId="191F530E" w:rsidR="00E475EA" w:rsidRPr="00DB6650" w:rsidRDefault="00E475EA" w:rsidP="003E4997">
      <w:r>
        <w:object w:dxaOrig="9046" w:dyaOrig="4605" w14:anchorId="61C204DE">
          <v:shape id="_x0000_i1063" type="#_x0000_t75" style="width:452.25pt;height:230.25pt" o:ole="">
            <v:imagedata r:id="rId9" o:title=""/>
          </v:shape>
          <o:OLEObject Type="Embed" ProgID="Visio.Drawing.15" ShapeID="_x0000_i1063" DrawAspect="Content" ObjectID="_1745344169" r:id="rId10"/>
        </w:object>
      </w:r>
    </w:p>
    <w:sectPr w:rsidR="00E475EA" w:rsidRPr="00DB6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50"/>
    <w:rsid w:val="000005E5"/>
    <w:rsid w:val="003E4997"/>
    <w:rsid w:val="00442B3C"/>
    <w:rsid w:val="00846F58"/>
    <w:rsid w:val="00D87780"/>
    <w:rsid w:val="00DB6650"/>
    <w:rsid w:val="00E475EA"/>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5C91"/>
  <w15:chartTrackingRefBased/>
  <w15:docId w15:val="{E6BB2C59-F471-4C2F-B03F-3183E155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na\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23</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dc:creator>
  <cp:lastModifiedBy>Hernandez, Walter</cp:lastModifiedBy>
  <cp:revision>2</cp:revision>
  <dcterms:created xsi:type="dcterms:W3CDTF">2023-05-12T00:40:00Z</dcterms:created>
  <dcterms:modified xsi:type="dcterms:W3CDTF">2023-05-12T01:03:00Z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